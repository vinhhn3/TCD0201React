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92FF" w14:textId="4F600AFA" w:rsidR="005F4DA3" w:rsidRDefault="002303AA" w:rsidP="009B78F2">
      <w:pPr>
        <w:pStyle w:val="Heading1"/>
        <w:jc w:val="center"/>
      </w:pPr>
      <w:r>
        <w:t>ReactJS - Origami Platform Workshop - Part 1</w:t>
      </w:r>
    </w:p>
    <w:p w14:paraId="0EFDCC98" w14:textId="5A3BD16B" w:rsidR="005F4DA3" w:rsidRDefault="005F4DA3" w:rsidP="005F4DA3">
      <w:pPr>
        <w:pStyle w:val="Heading2"/>
      </w:pPr>
      <w:r>
        <w:t>Task Requirements</w:t>
      </w:r>
    </w:p>
    <w:p w14:paraId="406C64C1" w14:textId="54E137E5" w:rsidR="005F4DA3" w:rsidRDefault="000645E5" w:rsidP="005F4DA3">
      <w:r>
        <w:t xml:space="preserve">Use the provided </w:t>
      </w:r>
      <w:r w:rsidRPr="000645E5">
        <w:rPr>
          <w:b/>
          <w:bCs/>
        </w:rPr>
        <w:t>styles</w:t>
      </w:r>
      <w:r>
        <w:t xml:space="preserve"> to </w:t>
      </w:r>
      <w:r w:rsidRPr="000645E5">
        <w:rPr>
          <w:b/>
          <w:bCs/>
        </w:rPr>
        <w:t>c</w:t>
      </w:r>
      <w:r w:rsidR="005F4DA3" w:rsidRPr="000645E5">
        <w:rPr>
          <w:b/>
          <w:bCs/>
        </w:rPr>
        <w:t>reate</w:t>
      </w:r>
      <w:r w:rsidR="005F4DA3">
        <w:t xml:space="preserve"> a page </w:t>
      </w:r>
      <w:r>
        <w:t xml:space="preserve">with </w:t>
      </w:r>
      <w:r w:rsidR="005F4DA3">
        <w:t>the following structure:</w:t>
      </w:r>
    </w:p>
    <w:p w14:paraId="5ACFEDF0" w14:textId="3893342D" w:rsidR="005F4DA3" w:rsidRDefault="00CE3276" w:rsidP="005F4DA3">
      <w:r>
        <w:rPr>
          <w:noProof/>
        </w:rPr>
        <w:drawing>
          <wp:inline distT="0" distB="0" distL="0" distR="0" wp14:anchorId="4B6E50FE" wp14:editId="6A172C34">
            <wp:extent cx="5972810" cy="4126230"/>
            <wp:effectExtent l="19050" t="19050" r="27940" b="266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3"/>
                    <a:stretch/>
                  </pic:blipFill>
                  <pic:spPr bwMode="auto">
                    <a:xfrm>
                      <a:off x="0" y="0"/>
                      <a:ext cx="5972810" cy="41262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0D3D5" w14:textId="6AE393CE" w:rsidR="009B78F2" w:rsidRDefault="009B78F2" w:rsidP="009B78F2">
      <w:pPr>
        <w:pStyle w:val="Heading3"/>
      </w:pPr>
      <w:r>
        <w:t>Navigation</w:t>
      </w:r>
    </w:p>
    <w:p w14:paraId="79189129" w14:textId="77276967" w:rsidR="0079192D" w:rsidRDefault="009B78F2" w:rsidP="005F4DA3">
      <w:r>
        <w:rPr>
          <w:noProof/>
        </w:rPr>
        <w:drawing>
          <wp:inline distT="0" distB="0" distL="0" distR="0" wp14:anchorId="2CD09E12" wp14:editId="461EB59B">
            <wp:extent cx="6233160" cy="543397"/>
            <wp:effectExtent l="19050" t="19050" r="1524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8093" cy="55516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FA311C7" w14:textId="79426C8D" w:rsidR="0079192D" w:rsidRDefault="0079192D" w:rsidP="005F4DA3">
      <w:r>
        <w:rPr>
          <w:noProof/>
        </w:rPr>
        <w:drawing>
          <wp:inline distT="0" distB="0" distL="0" distR="0" wp14:anchorId="044B4766" wp14:editId="482008E3">
            <wp:extent cx="5338026" cy="640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538" cy="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092C" w14:textId="77777777" w:rsidR="0079192D" w:rsidRDefault="0079192D" w:rsidP="005F4DA3"/>
    <w:p w14:paraId="6ED7713D" w14:textId="058A14B6" w:rsidR="0079192D" w:rsidRDefault="0079192D" w:rsidP="0079192D">
      <w:pPr>
        <w:pStyle w:val="Heading4"/>
      </w:pPr>
      <w:r>
        <w:lastRenderedPageBreak/>
        <w:t>Link</w:t>
      </w:r>
    </w:p>
    <w:p w14:paraId="391B778A" w14:textId="01612918" w:rsidR="009B78F2" w:rsidRDefault="00520BB2" w:rsidP="005F4DA3">
      <w:r>
        <w:t xml:space="preserve">Each </w:t>
      </w:r>
      <w:r w:rsidRPr="00520BB2">
        <w:rPr>
          <w:b/>
          <w:bCs/>
        </w:rPr>
        <w:t>Link Component</w:t>
      </w:r>
      <w:r>
        <w:t xml:space="preserve"> </w:t>
      </w:r>
      <w:r w:rsidR="009B78F2">
        <w:t>inside the</w:t>
      </w:r>
      <w:r w:rsidR="00CF115D">
        <w:t xml:space="preserve"> header</w:t>
      </w:r>
      <w:r w:rsidR="009B78F2">
        <w:t xml:space="preserve"> navigation should have the class name called </w:t>
      </w:r>
      <w:proofErr w:type="spellStart"/>
      <w:r w:rsidR="009B78F2" w:rsidRPr="009B78F2">
        <w:rPr>
          <w:rFonts w:ascii="Consolas" w:hAnsi="Consolas"/>
          <w:b/>
          <w:bCs/>
        </w:rPr>
        <w:t>listItem</w:t>
      </w:r>
      <w:proofErr w:type="spellEnd"/>
      <w:r w:rsidR="00CF115D" w:rsidRPr="00CF115D">
        <w:rPr>
          <w:rFonts w:cstheme="minorHAnsi"/>
        </w:rPr>
        <w:t xml:space="preserve"> and the following structure</w:t>
      </w:r>
    </w:p>
    <w:p w14:paraId="735F3B90" w14:textId="4CE62B48" w:rsidR="009B78F2" w:rsidRDefault="009B78F2" w:rsidP="005F4DA3">
      <w:r>
        <w:rPr>
          <w:noProof/>
        </w:rPr>
        <w:drawing>
          <wp:inline distT="0" distB="0" distL="0" distR="0" wp14:anchorId="795F225E" wp14:editId="61966998">
            <wp:extent cx="2133600" cy="4953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BC0B6E1" w14:textId="56C05BF5" w:rsidR="009B78F2" w:rsidRDefault="009B78F2" w:rsidP="009B78F2">
      <w:pPr>
        <w:pStyle w:val="Heading3"/>
      </w:pPr>
      <w:r>
        <w:t>Aside</w:t>
      </w:r>
    </w:p>
    <w:p w14:paraId="2C94A83D" w14:textId="457E1542" w:rsidR="00520BB2" w:rsidRPr="00520BB2" w:rsidRDefault="00520BB2" w:rsidP="00520BB2">
      <w:r w:rsidRPr="00520BB2">
        <w:rPr>
          <w:b/>
          <w:bCs/>
        </w:rPr>
        <w:t>Aside Component</w:t>
      </w:r>
      <w:r>
        <w:t xml:space="preserve"> should have "</w:t>
      </w:r>
      <w:r w:rsidRPr="00520BB2">
        <w:rPr>
          <w:rFonts w:ascii="Consolas" w:hAnsi="Consolas"/>
          <w:b/>
          <w:bCs/>
        </w:rPr>
        <w:t>Aside</w:t>
      </w:r>
      <w:r>
        <w:t xml:space="preserve">" </w:t>
      </w:r>
      <w:r w:rsidRPr="00520BB2">
        <w:rPr>
          <w:b/>
          <w:bCs/>
        </w:rPr>
        <w:t>class name</w:t>
      </w:r>
    </w:p>
    <w:p w14:paraId="1A392791" w14:textId="32548AB8" w:rsidR="00F344D3" w:rsidRDefault="009B78F2" w:rsidP="009B78F2">
      <w:r>
        <w:rPr>
          <w:noProof/>
        </w:rPr>
        <w:drawing>
          <wp:inline distT="0" distB="0" distL="0" distR="0" wp14:anchorId="09318E35" wp14:editId="01930751">
            <wp:extent cx="2194405" cy="2510481"/>
            <wp:effectExtent l="19050" t="19050" r="15875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3786"/>
                    <a:stretch/>
                  </pic:blipFill>
                  <pic:spPr bwMode="auto">
                    <a:xfrm>
                      <a:off x="0" y="0"/>
                      <a:ext cx="2207366" cy="25253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115D">
        <w:rPr>
          <w:noProof/>
        </w:rPr>
        <w:drawing>
          <wp:inline distT="0" distB="0" distL="0" distR="0" wp14:anchorId="705A78CD" wp14:editId="3B1831DA">
            <wp:extent cx="3139440" cy="2532483"/>
            <wp:effectExtent l="0" t="0" r="381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140" cy="25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4E5E" w14:textId="77777777" w:rsidR="00CF115D" w:rsidRDefault="00CF115D" w:rsidP="00CF115D">
      <w:pPr>
        <w:pStyle w:val="Heading4"/>
      </w:pPr>
      <w:r>
        <w:t>Link</w:t>
      </w:r>
    </w:p>
    <w:p w14:paraId="4EB4CB82" w14:textId="10EA2A28" w:rsidR="00F344D3" w:rsidRDefault="00CF115D" w:rsidP="009B78F2">
      <w:r>
        <w:t xml:space="preserve">Each </w:t>
      </w:r>
      <w:r w:rsidR="00520BB2" w:rsidRPr="00520BB2">
        <w:rPr>
          <w:b/>
          <w:bCs/>
        </w:rPr>
        <w:t>Link Component</w:t>
      </w:r>
      <w:r>
        <w:t xml:space="preserve"> inside the aside navigation should have the class name called </w:t>
      </w:r>
      <w:proofErr w:type="spellStart"/>
      <w:r w:rsidRPr="009B78F2">
        <w:rPr>
          <w:rFonts w:ascii="Consolas" w:hAnsi="Consolas"/>
          <w:b/>
          <w:bCs/>
        </w:rPr>
        <w:t>listItem</w:t>
      </w:r>
      <w:proofErr w:type="spellEnd"/>
      <w:r w:rsidRPr="00CF115D">
        <w:rPr>
          <w:rFonts w:cstheme="minorHAnsi"/>
        </w:rPr>
        <w:t xml:space="preserve"> and the following structure</w:t>
      </w:r>
    </w:p>
    <w:p w14:paraId="079A344D" w14:textId="41D52ABD" w:rsidR="001965C8" w:rsidRDefault="00CF115D" w:rsidP="00C50061">
      <w:r>
        <w:rPr>
          <w:noProof/>
        </w:rPr>
        <w:drawing>
          <wp:inline distT="0" distB="0" distL="0" distR="0" wp14:anchorId="5972140B" wp14:editId="0877CEC7">
            <wp:extent cx="2661047" cy="567690"/>
            <wp:effectExtent l="19050" t="19050" r="25400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882"/>
                    <a:stretch/>
                  </pic:blipFill>
                  <pic:spPr bwMode="auto">
                    <a:xfrm>
                      <a:off x="0" y="0"/>
                      <a:ext cx="2667283" cy="5690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5C0BC" w14:textId="77777777" w:rsidR="001965C8" w:rsidRDefault="001965C8" w:rsidP="001965C8">
      <w:pPr>
        <w:pStyle w:val="Heading3"/>
      </w:pPr>
      <w:r>
        <w:t>Main</w:t>
      </w:r>
    </w:p>
    <w:p w14:paraId="1E9FA52B" w14:textId="77777777" w:rsidR="001965C8" w:rsidRDefault="001965C8" w:rsidP="001965C8">
      <w:r w:rsidRPr="001965C8">
        <w:rPr>
          <w:b/>
          <w:bCs/>
        </w:rPr>
        <w:t>Main</w:t>
      </w:r>
      <w:r>
        <w:t xml:space="preserve"> Component should have "</w:t>
      </w:r>
      <w:r w:rsidRPr="001965C8">
        <w:rPr>
          <w:b/>
          <w:bCs/>
        </w:rPr>
        <w:t>Main</w:t>
      </w:r>
      <w:r>
        <w:rPr>
          <w:b/>
          <w:bCs/>
        </w:rPr>
        <w:t xml:space="preserve">" </w:t>
      </w:r>
      <w:r>
        <w:t>class name</w:t>
      </w:r>
    </w:p>
    <w:p w14:paraId="0E20559B" w14:textId="29D57A6A" w:rsidR="00CF115D" w:rsidRDefault="001965C8" w:rsidP="00C50061">
      <w:r>
        <w:rPr>
          <w:noProof/>
        </w:rPr>
        <w:drawing>
          <wp:inline distT="0" distB="0" distL="0" distR="0" wp14:anchorId="50A5F576" wp14:editId="09C69925">
            <wp:extent cx="297180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DC1D" w14:textId="5F69E3C3" w:rsidR="00C50061" w:rsidRDefault="00C50061" w:rsidP="00C50061">
      <w:pPr>
        <w:pStyle w:val="Heading3"/>
      </w:pPr>
      <w:r>
        <w:lastRenderedPageBreak/>
        <w:t>Posts</w:t>
      </w:r>
    </w:p>
    <w:p w14:paraId="00A6528C" w14:textId="2C70E034" w:rsidR="00CF115D" w:rsidRPr="00CF115D" w:rsidRDefault="00CF115D" w:rsidP="00CF115D">
      <w:proofErr w:type="gramStart"/>
      <w:r w:rsidRPr="00520BB2">
        <w:rPr>
          <w:b/>
          <w:bCs/>
        </w:rPr>
        <w:t>Posts</w:t>
      </w:r>
      <w:proofErr w:type="gramEnd"/>
      <w:r>
        <w:t xml:space="preserve"> </w:t>
      </w:r>
      <w:r w:rsidR="00520BB2" w:rsidRPr="00520BB2">
        <w:rPr>
          <w:b/>
          <w:bCs/>
        </w:rPr>
        <w:t>component</w:t>
      </w:r>
      <w:r>
        <w:t xml:space="preserve"> should have "</w:t>
      </w:r>
      <w:r w:rsidRPr="00CF115D">
        <w:rPr>
          <w:rFonts w:ascii="Consolas" w:hAnsi="Consolas"/>
          <w:b/>
          <w:bCs/>
        </w:rPr>
        <w:t>Posts</w:t>
      </w:r>
      <w:r>
        <w:t xml:space="preserve">" </w:t>
      </w:r>
      <w:r w:rsidRPr="00CF115D">
        <w:rPr>
          <w:b/>
          <w:bCs/>
        </w:rPr>
        <w:t>class</w:t>
      </w:r>
      <w:r>
        <w:t xml:space="preserve"> </w:t>
      </w:r>
      <w:r w:rsidRPr="00CF115D">
        <w:rPr>
          <w:b/>
          <w:bCs/>
        </w:rPr>
        <w:t>name</w:t>
      </w:r>
    </w:p>
    <w:p w14:paraId="7DC1CECB" w14:textId="69E36E96" w:rsidR="00C50061" w:rsidRDefault="00C50061" w:rsidP="00C50061">
      <w:r>
        <w:rPr>
          <w:noProof/>
        </w:rPr>
        <w:drawing>
          <wp:inline distT="0" distB="0" distL="0" distR="0" wp14:anchorId="181D8BEF" wp14:editId="6D93CA55">
            <wp:extent cx="5972810" cy="2484755"/>
            <wp:effectExtent l="19050" t="19050" r="2794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8475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5165319" w14:textId="0CEFFAC2" w:rsidR="00C50061" w:rsidRPr="00C50061" w:rsidRDefault="00C50061" w:rsidP="00C50061">
      <w:r>
        <w:rPr>
          <w:noProof/>
        </w:rPr>
        <w:drawing>
          <wp:inline distT="0" distB="0" distL="0" distR="0" wp14:anchorId="6D73AECE" wp14:editId="1832B0BE">
            <wp:extent cx="2752725" cy="77152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715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1092C35" w14:textId="0980CEF0" w:rsidR="00C50061" w:rsidRDefault="00C50061" w:rsidP="00C50061">
      <w:pPr>
        <w:pStyle w:val="Heading3"/>
      </w:pPr>
      <w:r>
        <w:t>Post</w:t>
      </w:r>
    </w:p>
    <w:p w14:paraId="2D8F866F" w14:textId="41F28C9B" w:rsidR="00CF115D" w:rsidRPr="00CF115D" w:rsidRDefault="00CF115D" w:rsidP="00CF115D">
      <w:r>
        <w:t xml:space="preserve">Each </w:t>
      </w:r>
      <w:r w:rsidRPr="00CF115D">
        <w:rPr>
          <w:b/>
          <w:bCs/>
        </w:rPr>
        <w:t>Post Component</w:t>
      </w:r>
      <w:r>
        <w:t xml:space="preserve"> should have "</w:t>
      </w:r>
      <w:r w:rsidRPr="00CF115D">
        <w:rPr>
          <w:rFonts w:ascii="Consolas" w:hAnsi="Consolas"/>
          <w:b/>
          <w:bCs/>
        </w:rPr>
        <w:t>Post</w:t>
      </w:r>
      <w:r>
        <w:t xml:space="preserve">" </w:t>
      </w:r>
      <w:r w:rsidRPr="00CF115D">
        <w:rPr>
          <w:b/>
          <w:bCs/>
        </w:rPr>
        <w:t>class</w:t>
      </w:r>
      <w:r>
        <w:t xml:space="preserve"> </w:t>
      </w:r>
      <w:r w:rsidRPr="00CF115D">
        <w:rPr>
          <w:b/>
          <w:bCs/>
        </w:rPr>
        <w:t>name</w:t>
      </w:r>
    </w:p>
    <w:p w14:paraId="1C56D17C" w14:textId="77777777" w:rsidR="00CF115D" w:rsidRDefault="00C50061" w:rsidP="00C50061">
      <w:r>
        <w:rPr>
          <w:noProof/>
        </w:rPr>
        <w:drawing>
          <wp:inline distT="0" distB="0" distL="0" distR="0" wp14:anchorId="0C09D458" wp14:editId="64B6352D">
            <wp:extent cx="5972810" cy="735965"/>
            <wp:effectExtent l="0" t="0" r="889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D952" w14:textId="233142B7" w:rsidR="00C50061" w:rsidRDefault="00CF115D" w:rsidP="00C50061">
      <w:r>
        <w:t>Here is an example of one post component structure</w:t>
      </w:r>
      <w:r w:rsidR="00C50061">
        <w:rPr>
          <w:noProof/>
        </w:rPr>
        <w:drawing>
          <wp:inline distT="0" distB="0" distL="0" distR="0" wp14:anchorId="7F113086" wp14:editId="3BEF9707">
            <wp:extent cx="5972810" cy="1813560"/>
            <wp:effectExtent l="19050" t="19050" r="2794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1356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3D92C04" w14:textId="77777777" w:rsidR="00520BB2" w:rsidRDefault="00520BB2" w:rsidP="00C50061"/>
    <w:p w14:paraId="625CB26E" w14:textId="45B74725" w:rsidR="00520BB2" w:rsidRDefault="00520BB2" w:rsidP="00C50061">
      <w:r>
        <w:lastRenderedPageBreak/>
        <w:t xml:space="preserve">Each </w:t>
      </w:r>
      <w:r w:rsidRPr="00520BB2">
        <w:rPr>
          <w:b/>
          <w:bCs/>
        </w:rPr>
        <w:t>post</w:t>
      </w:r>
      <w:r>
        <w:t xml:space="preserve"> </w:t>
      </w:r>
      <w:r w:rsidRPr="00520BB2">
        <w:rPr>
          <w:b/>
          <w:bCs/>
        </w:rPr>
        <w:t>component</w:t>
      </w:r>
      <w:r>
        <w:t xml:space="preserve"> is consisting of:</w:t>
      </w:r>
    </w:p>
    <w:p w14:paraId="0B3C58B9" w14:textId="1906330C" w:rsidR="00520BB2" w:rsidRDefault="00520BB2" w:rsidP="00520BB2">
      <w:pPr>
        <w:pStyle w:val="ListParagraph"/>
        <w:numPr>
          <w:ilvl w:val="0"/>
          <w:numId w:val="20"/>
        </w:numPr>
      </w:pPr>
      <w:r>
        <w:rPr>
          <w:b/>
          <w:bCs/>
        </w:rPr>
        <w:t>Image</w:t>
      </w:r>
      <w:r>
        <w:t xml:space="preserve"> which is provided with the resources (the origami logo)</w:t>
      </w:r>
    </w:p>
    <w:p w14:paraId="30F28E88" w14:textId="0860EBAC" w:rsidR="00520BB2" w:rsidRDefault="00520BB2" w:rsidP="00520BB2">
      <w:pPr>
        <w:pStyle w:val="ListParagraph"/>
        <w:numPr>
          <w:ilvl w:val="0"/>
          <w:numId w:val="20"/>
        </w:numPr>
      </w:pPr>
      <w:r w:rsidRPr="00520BB2">
        <w:rPr>
          <w:b/>
          <w:bCs/>
        </w:rPr>
        <w:t>Paragraph</w:t>
      </w:r>
      <w:r>
        <w:t xml:space="preserve"> with class name "</w:t>
      </w:r>
      <w:r w:rsidRPr="00520BB2">
        <w:rPr>
          <w:rFonts w:ascii="Consolas" w:hAnsi="Consolas"/>
          <w:b/>
          <w:bCs/>
        </w:rPr>
        <w:t>description</w:t>
      </w:r>
      <w:r>
        <w:t>" which holds the current post description</w:t>
      </w:r>
    </w:p>
    <w:p w14:paraId="4FAB052B" w14:textId="5A394520" w:rsidR="000645E5" w:rsidRPr="000645E5" w:rsidRDefault="00520BB2" w:rsidP="000645E5">
      <w:pPr>
        <w:pStyle w:val="ListParagraph"/>
        <w:numPr>
          <w:ilvl w:val="0"/>
          <w:numId w:val="20"/>
        </w:numPr>
      </w:pPr>
      <w:proofErr w:type="spellStart"/>
      <w:r w:rsidRPr="00520BB2">
        <w:rPr>
          <w:b/>
          <w:bCs/>
        </w:rPr>
        <w:t>Div</w:t>
      </w:r>
      <w:proofErr w:type="spellEnd"/>
      <w:r>
        <w:t xml:space="preserve"> </w:t>
      </w:r>
      <w:r w:rsidRPr="00520BB2">
        <w:rPr>
          <w:b/>
          <w:bCs/>
        </w:rPr>
        <w:t>wrapper</w:t>
      </w:r>
      <w:r>
        <w:t xml:space="preserve"> for </w:t>
      </w:r>
      <w:r w:rsidRPr="00520BB2">
        <w:rPr>
          <w:b/>
          <w:bCs/>
        </w:rPr>
        <w:t>span</w:t>
      </w:r>
      <w:r>
        <w:t xml:space="preserve"> which holds the current </w:t>
      </w:r>
      <w:r w:rsidRPr="00520BB2">
        <w:rPr>
          <w:b/>
          <w:bCs/>
        </w:rPr>
        <w:t>post</w:t>
      </w:r>
      <w:r>
        <w:t xml:space="preserve"> </w:t>
      </w:r>
      <w:r w:rsidRPr="00520BB2">
        <w:rPr>
          <w:b/>
          <w:bCs/>
        </w:rPr>
        <w:t>author</w:t>
      </w:r>
    </w:p>
    <w:p w14:paraId="621DC200" w14:textId="2FBC71A7" w:rsidR="000645E5" w:rsidRPr="000645E5" w:rsidRDefault="000645E5" w:rsidP="000645E5">
      <w:pPr>
        <w:rPr>
          <w:b/>
          <w:bCs/>
          <w:u w:val="single"/>
        </w:rPr>
      </w:pPr>
      <w:r w:rsidRPr="000645E5">
        <w:rPr>
          <w:b/>
          <w:bCs/>
          <w:u w:val="single"/>
        </w:rPr>
        <w:t xml:space="preserve">Try to separate the styles and the structure for (div wrapper) into another component called </w:t>
      </w:r>
      <w:proofErr w:type="spellStart"/>
      <w:r w:rsidRPr="000645E5">
        <w:rPr>
          <w:b/>
          <w:bCs/>
          <w:u w:val="single"/>
        </w:rPr>
        <w:t>postAuthor</w:t>
      </w:r>
      <w:proofErr w:type="spellEnd"/>
      <w:r w:rsidRPr="000645E5">
        <w:rPr>
          <w:b/>
          <w:bCs/>
          <w:u w:val="single"/>
        </w:rPr>
        <w:t xml:space="preserve"> or something</w:t>
      </w:r>
      <w:r>
        <w:rPr>
          <w:b/>
          <w:bCs/>
          <w:u w:val="single"/>
        </w:rPr>
        <w:t xml:space="preserve"> like that.</w:t>
      </w:r>
    </w:p>
    <w:p w14:paraId="1EBDC3D9" w14:textId="79A02906" w:rsidR="00C50061" w:rsidRDefault="00C50061" w:rsidP="00C50061">
      <w:pPr>
        <w:pStyle w:val="Heading3"/>
      </w:pPr>
      <w:r>
        <w:t>Footer</w:t>
      </w:r>
    </w:p>
    <w:p w14:paraId="1052D041" w14:textId="5B7740F1" w:rsidR="00CF115D" w:rsidRPr="00CF115D" w:rsidRDefault="00CF115D" w:rsidP="00CF115D">
      <w:r w:rsidRPr="00520BB2">
        <w:rPr>
          <w:b/>
          <w:bCs/>
        </w:rPr>
        <w:t>Footer</w:t>
      </w:r>
      <w:r>
        <w:t xml:space="preserve"> </w:t>
      </w:r>
      <w:r w:rsidRPr="00520BB2">
        <w:rPr>
          <w:b/>
          <w:bCs/>
        </w:rPr>
        <w:t>component</w:t>
      </w:r>
      <w:r>
        <w:t xml:space="preserve"> should have "</w:t>
      </w:r>
      <w:r w:rsidRPr="00CF115D">
        <w:rPr>
          <w:rFonts w:ascii="Consolas" w:hAnsi="Consolas"/>
          <w:b/>
          <w:bCs/>
        </w:rPr>
        <w:t>Footer</w:t>
      </w:r>
      <w:r>
        <w:t xml:space="preserve">" </w:t>
      </w:r>
      <w:r w:rsidRPr="00CF115D">
        <w:rPr>
          <w:b/>
          <w:bCs/>
        </w:rPr>
        <w:t>class name</w:t>
      </w:r>
    </w:p>
    <w:p w14:paraId="0072FE7C" w14:textId="6BB32A95" w:rsidR="00C50061" w:rsidRDefault="00C50061" w:rsidP="00C50061">
      <w:r>
        <w:rPr>
          <w:noProof/>
        </w:rPr>
        <w:drawing>
          <wp:inline distT="0" distB="0" distL="0" distR="0" wp14:anchorId="13183447" wp14:editId="66156A1E">
            <wp:extent cx="6490335" cy="4381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9468"/>
                    <a:stretch/>
                  </pic:blipFill>
                  <pic:spPr bwMode="auto">
                    <a:xfrm>
                      <a:off x="0" y="0"/>
                      <a:ext cx="6496253" cy="4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593DC" w14:textId="58F9F6D2" w:rsidR="00C50061" w:rsidRDefault="00C50061" w:rsidP="00C50061">
      <w:r>
        <w:rPr>
          <w:noProof/>
        </w:rPr>
        <w:drawing>
          <wp:inline distT="0" distB="0" distL="0" distR="0" wp14:anchorId="1CDACD6E" wp14:editId="78E867ED">
            <wp:extent cx="2905125" cy="2616200"/>
            <wp:effectExtent l="19050" t="19050" r="28575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0240"/>
                    <a:stretch/>
                  </pic:blipFill>
                  <pic:spPr bwMode="auto">
                    <a:xfrm>
                      <a:off x="0" y="0"/>
                      <a:ext cx="2905125" cy="2616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AF4F3" w14:textId="77777777" w:rsidR="00CF115D" w:rsidRDefault="00CF115D" w:rsidP="00CF115D">
      <w:pPr>
        <w:pStyle w:val="Heading4"/>
      </w:pPr>
      <w:r>
        <w:t>Link</w:t>
      </w:r>
    </w:p>
    <w:p w14:paraId="483410E1" w14:textId="26382E64" w:rsidR="00CF115D" w:rsidRDefault="00520BB2" w:rsidP="00CF115D">
      <w:r>
        <w:t xml:space="preserve">Each </w:t>
      </w:r>
      <w:r w:rsidRPr="00520BB2">
        <w:rPr>
          <w:b/>
          <w:bCs/>
        </w:rPr>
        <w:t>Link Component</w:t>
      </w:r>
      <w:r>
        <w:t xml:space="preserve"> </w:t>
      </w:r>
      <w:r w:rsidR="00CF115D">
        <w:t xml:space="preserve">inside the footer navigation should have the class name called </w:t>
      </w:r>
      <w:proofErr w:type="spellStart"/>
      <w:r w:rsidR="00CF115D" w:rsidRPr="009B78F2">
        <w:rPr>
          <w:rFonts w:ascii="Consolas" w:hAnsi="Consolas"/>
          <w:b/>
          <w:bCs/>
        </w:rPr>
        <w:t>listItem</w:t>
      </w:r>
      <w:proofErr w:type="spellEnd"/>
      <w:r w:rsidR="00CF115D" w:rsidRPr="00CF115D">
        <w:rPr>
          <w:rFonts w:cstheme="minorHAnsi"/>
        </w:rPr>
        <w:t xml:space="preserve"> and the following structure</w:t>
      </w:r>
    </w:p>
    <w:p w14:paraId="087EAF62" w14:textId="39112A84" w:rsidR="00CF115D" w:rsidRDefault="00CF115D" w:rsidP="00C50061">
      <w:r>
        <w:rPr>
          <w:noProof/>
        </w:rPr>
        <w:drawing>
          <wp:inline distT="0" distB="0" distL="0" distR="0" wp14:anchorId="72F9D6D1" wp14:editId="75B30C61">
            <wp:extent cx="2661047" cy="567690"/>
            <wp:effectExtent l="19050" t="19050" r="25400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882"/>
                    <a:stretch/>
                  </pic:blipFill>
                  <pic:spPr bwMode="auto">
                    <a:xfrm>
                      <a:off x="0" y="0"/>
                      <a:ext cx="2667283" cy="5690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8DD7F" w14:textId="00B82E8A" w:rsidR="001965C8" w:rsidRDefault="001965C8" w:rsidP="00C50061"/>
    <w:p w14:paraId="34DE2519" w14:textId="4941F611" w:rsidR="001965C8" w:rsidRDefault="001965C8" w:rsidP="00C50061"/>
    <w:p w14:paraId="0289C22F" w14:textId="79EB3254" w:rsidR="001965C8" w:rsidRDefault="001965C8" w:rsidP="00C50061"/>
    <w:p w14:paraId="4EF6B5A1" w14:textId="77777777" w:rsidR="001965C8" w:rsidRDefault="001965C8" w:rsidP="00C50061"/>
    <w:p w14:paraId="787ED86E" w14:textId="77777777" w:rsidR="000645E5" w:rsidRDefault="000645E5" w:rsidP="00C50061"/>
    <w:p w14:paraId="11643B21" w14:textId="406DB333" w:rsidR="00B10EF1" w:rsidRDefault="00B10EF1" w:rsidP="00B10EF1">
      <w:pPr>
        <w:pStyle w:val="Heading2"/>
      </w:pPr>
      <w:r>
        <w:lastRenderedPageBreak/>
        <w:t>Database</w:t>
      </w:r>
    </w:p>
    <w:p w14:paraId="6D7FB469" w14:textId="59C60468" w:rsidR="00B10EF1" w:rsidRDefault="00B10EF1" w:rsidP="00B10EF1">
      <w:r>
        <w:t xml:space="preserve">Use the provided </w:t>
      </w:r>
      <w:r>
        <w:rPr>
          <w:b/>
        </w:rPr>
        <w:t xml:space="preserve">REST API </w:t>
      </w:r>
      <w:r w:rsidRPr="002A2373">
        <w:t xml:space="preserve">build with </w:t>
      </w:r>
      <w:r w:rsidRPr="002A2373">
        <w:rPr>
          <w:b/>
        </w:rPr>
        <w:t>Express.js</w:t>
      </w:r>
      <w:r>
        <w:t xml:space="preserve"> and </w:t>
      </w:r>
      <w:r w:rsidRPr="002A2373">
        <w:rPr>
          <w:b/>
        </w:rPr>
        <w:t>MongoDB</w:t>
      </w:r>
    </w:p>
    <w:p w14:paraId="573912A2" w14:textId="77777777" w:rsidR="00B10EF1" w:rsidRDefault="00B10EF1" w:rsidP="00B10EF1">
      <w:r>
        <w:t xml:space="preserve">You can download </w:t>
      </w:r>
      <w:r w:rsidRPr="002A2373">
        <w:rPr>
          <w:b/>
        </w:rPr>
        <w:t>MongoDB</w:t>
      </w:r>
      <w:r>
        <w:t xml:space="preserve"> from </w:t>
      </w:r>
      <w:hyperlink r:id="rId21" w:history="1">
        <w:r w:rsidRPr="002A2373">
          <w:rPr>
            <w:rStyle w:val="Hyperlink"/>
          </w:rPr>
          <w:t>here</w:t>
        </w:r>
      </w:hyperlink>
      <w:r>
        <w:t xml:space="preserve"> and use a GUI with it like </w:t>
      </w:r>
      <w:hyperlink r:id="rId22" w:history="1">
        <w:r w:rsidRPr="002A2373">
          <w:rPr>
            <w:rStyle w:val="Hyperlink"/>
          </w:rPr>
          <w:t>Robo3T</w:t>
        </w:r>
      </w:hyperlink>
    </w:p>
    <w:p w14:paraId="438CBFAC" w14:textId="02B566C0" w:rsidR="00B10EF1" w:rsidRDefault="00B10EF1" w:rsidP="00B10EF1">
      <w:r>
        <w:t xml:space="preserve">Each </w:t>
      </w:r>
      <w:r>
        <w:rPr>
          <w:b/>
        </w:rPr>
        <w:t>Post</w:t>
      </w:r>
      <w:r w:rsidRPr="00100C99">
        <w:rPr>
          <w:b/>
        </w:rPr>
        <w:t xml:space="preserve"> </w:t>
      </w:r>
      <w:r>
        <w:t xml:space="preserve">should have a </w:t>
      </w:r>
      <w:r>
        <w:rPr>
          <w:b/>
        </w:rPr>
        <w:t>post description</w:t>
      </w:r>
      <w:r w:rsidRPr="00100C99">
        <w:rPr>
          <w:b/>
        </w:rPr>
        <w:t xml:space="preserve"> (string)</w:t>
      </w:r>
      <w:r>
        <w:t xml:space="preserve"> and a </w:t>
      </w:r>
      <w:r>
        <w:rPr>
          <w:b/>
        </w:rPr>
        <w:t xml:space="preserve">post author </w:t>
      </w:r>
      <w:r w:rsidRPr="00100C99">
        <w:rPr>
          <w:b/>
        </w:rPr>
        <w:t>(</w:t>
      </w:r>
      <w:proofErr w:type="spellStart"/>
      <w:r w:rsidRPr="00100C99">
        <w:rPr>
          <w:b/>
        </w:rPr>
        <w:t>objectId</w:t>
      </w:r>
      <w:proofErr w:type="spellEnd"/>
      <w:r w:rsidRPr="00100C99">
        <w:rPr>
          <w:b/>
        </w:rPr>
        <w:t>)</w:t>
      </w:r>
      <w:r>
        <w:t xml:space="preserve">. </w:t>
      </w:r>
    </w:p>
    <w:p w14:paraId="4B807EC6" w14:textId="083F0C78" w:rsidR="00B10EF1" w:rsidRDefault="00B10EF1" w:rsidP="00B10EF1">
      <w:r>
        <w:t xml:space="preserve">Use </w:t>
      </w:r>
      <w:r w:rsidRPr="00100C99">
        <w:rPr>
          <w:b/>
        </w:rPr>
        <w:t>Postman</w:t>
      </w:r>
      <w:r>
        <w:t xml:space="preserve"> to create some entities</w:t>
      </w:r>
    </w:p>
    <w:p w14:paraId="4872C6C3" w14:textId="0714328A" w:rsidR="00B10EF1" w:rsidRDefault="00B10EF1" w:rsidP="00B10EF1">
      <w:pPr>
        <w:pStyle w:val="Heading2"/>
      </w:pPr>
      <w:r>
        <w:t>Initialize the App</w:t>
      </w:r>
    </w:p>
    <w:p w14:paraId="2CE395F3" w14:textId="6986135E" w:rsidR="00B10EF1" w:rsidRDefault="00B10EF1" w:rsidP="001F2344">
      <w:pPr>
        <w:pStyle w:val="ListParagraph"/>
        <w:numPr>
          <w:ilvl w:val="0"/>
          <w:numId w:val="21"/>
        </w:numPr>
      </w:pPr>
      <w:r>
        <w:t xml:space="preserve">Use the </w:t>
      </w:r>
      <w:r w:rsidRPr="001F2344">
        <w:rPr>
          <w:b/>
        </w:rPr>
        <w:t>"</w:t>
      </w:r>
      <w:proofErr w:type="spellStart"/>
      <w:r w:rsidR="008D562F" w:rsidRPr="001F2344">
        <w:rPr>
          <w:b/>
        </w:rPr>
        <w:t>npx</w:t>
      </w:r>
      <w:proofErr w:type="spellEnd"/>
      <w:r w:rsidR="008D562F" w:rsidRPr="001F2344">
        <w:rPr>
          <w:b/>
        </w:rPr>
        <w:t xml:space="preserve"> create</w:t>
      </w:r>
      <w:r w:rsidRPr="001F2344">
        <w:rPr>
          <w:b/>
        </w:rPr>
        <w:t>-</w:t>
      </w:r>
      <w:r w:rsidR="008D562F" w:rsidRPr="001F2344">
        <w:rPr>
          <w:b/>
        </w:rPr>
        <w:t>react</w:t>
      </w:r>
      <w:r w:rsidRPr="001F2344">
        <w:rPr>
          <w:b/>
        </w:rPr>
        <w:t>-app</w:t>
      </w:r>
      <w:r w:rsidR="008D562F" w:rsidRPr="001F2344">
        <w:rPr>
          <w:b/>
        </w:rPr>
        <w:t xml:space="preserve"> origami-workshop</w:t>
      </w:r>
      <w:r w:rsidRPr="001F2344">
        <w:rPr>
          <w:b/>
        </w:rPr>
        <w:t>"</w:t>
      </w:r>
      <w:r>
        <w:t xml:space="preserve"> command to create a new React App.</w:t>
      </w:r>
    </w:p>
    <w:p w14:paraId="72EB16A0" w14:textId="4041F035" w:rsidR="00F344D3" w:rsidRDefault="00F344D3" w:rsidP="00B10EF1">
      <w:r>
        <w:t>If you face any trouble, check the following link:</w:t>
      </w:r>
      <w:r>
        <w:br/>
      </w:r>
      <w:hyperlink r:id="rId23" w:anchor="create-react-app--" w:history="1">
        <w:r w:rsidRPr="00507508">
          <w:rPr>
            <w:rStyle w:val="Hyperlink"/>
          </w:rPr>
          <w:t>https://github.com/facebook/create-react-app#create-react-app--</w:t>
        </w:r>
      </w:hyperlink>
    </w:p>
    <w:p w14:paraId="794E5974" w14:textId="47369E22" w:rsidR="00B10EF1" w:rsidRDefault="00B10EF1" w:rsidP="00B10EF1">
      <w:pPr>
        <w:pStyle w:val="Heading3"/>
      </w:pPr>
      <w:r>
        <w:t>Server</w:t>
      </w:r>
    </w:p>
    <w:p w14:paraId="1C2C193C" w14:textId="54CD1995" w:rsidR="00F344D3" w:rsidRDefault="00CE3276" w:rsidP="00F344D3">
      <w:pPr>
        <w:rPr>
          <w:b/>
        </w:rPr>
      </w:pPr>
      <w:r>
        <w:t xml:space="preserve">Use the provided server to fetch all posts and list them into the front-end. </w:t>
      </w:r>
      <w:r w:rsidR="00B10EF1">
        <w:t xml:space="preserve">The server will listen on port </w:t>
      </w:r>
      <w:r w:rsidR="00B10EF1" w:rsidRPr="00B565E7">
        <w:rPr>
          <w:b/>
        </w:rPr>
        <w:t xml:space="preserve">9999 </w:t>
      </w:r>
      <w:r w:rsidR="00B10EF1">
        <w:t xml:space="preserve">by default. In order to fetch the data that you fed in the database you will have to make a </w:t>
      </w:r>
      <w:r w:rsidR="00B10EF1" w:rsidRPr="00B565E7">
        <w:rPr>
          <w:b/>
        </w:rPr>
        <w:t>get request</w:t>
      </w:r>
      <w:r w:rsidR="00B10EF1">
        <w:t xml:space="preserve"> on </w:t>
      </w:r>
      <w:r w:rsidR="00983EC7">
        <w:rPr>
          <w:rFonts w:ascii="Consolas" w:hAnsi="Consolas"/>
          <w:b/>
        </w:rPr>
        <w:t>'</w:t>
      </w:r>
      <w:r w:rsidR="00983EC7" w:rsidRPr="00983EC7">
        <w:rPr>
          <w:rFonts w:ascii="Consolas" w:hAnsi="Consolas"/>
          <w:b/>
        </w:rPr>
        <w:t>localhost:9999/</w:t>
      </w:r>
      <w:proofErr w:type="spellStart"/>
      <w:r w:rsidR="00983EC7" w:rsidRPr="00983EC7">
        <w:rPr>
          <w:rFonts w:ascii="Consolas" w:hAnsi="Consolas"/>
          <w:b/>
        </w:rPr>
        <w:t>api</w:t>
      </w:r>
      <w:proofErr w:type="spellEnd"/>
      <w:r w:rsidR="00983EC7" w:rsidRPr="00983EC7">
        <w:rPr>
          <w:rFonts w:ascii="Consolas" w:hAnsi="Consolas"/>
          <w:b/>
        </w:rPr>
        <w:t>/origami/</w:t>
      </w:r>
      <w:r w:rsidR="00983EC7">
        <w:rPr>
          <w:rFonts w:ascii="Consolas" w:hAnsi="Consolas"/>
          <w:b/>
        </w:rPr>
        <w:t>'</w:t>
      </w:r>
    </w:p>
    <w:p w14:paraId="56708909" w14:textId="40D707D1" w:rsidR="00CE3276" w:rsidRDefault="0079192D" w:rsidP="0079192D">
      <w:pPr>
        <w:pStyle w:val="Heading2"/>
      </w:pPr>
      <w:r>
        <w:t>Implementation</w:t>
      </w:r>
    </w:p>
    <w:p w14:paraId="7A6E8651" w14:textId="2EBE8BD6" w:rsidR="00520BB2" w:rsidRDefault="00CE3276" w:rsidP="00CE3276">
      <w:pPr>
        <w:rPr>
          <w:bCs/>
        </w:rPr>
      </w:pPr>
      <w:r>
        <w:rPr>
          <w:bCs/>
        </w:rPr>
        <w:t xml:space="preserve">Make sure you assign every </w:t>
      </w:r>
      <w:r w:rsidRPr="0079192D">
        <w:rPr>
          <w:b/>
        </w:rPr>
        <w:t>required</w:t>
      </w:r>
      <w:r>
        <w:rPr>
          <w:bCs/>
        </w:rPr>
        <w:t xml:space="preserve"> </w:t>
      </w:r>
      <w:r w:rsidRPr="0079192D">
        <w:rPr>
          <w:b/>
        </w:rPr>
        <w:t>attribute</w:t>
      </w:r>
      <w:r>
        <w:rPr>
          <w:bCs/>
        </w:rPr>
        <w:t xml:space="preserve"> to each </w:t>
      </w:r>
      <w:r w:rsidR="00520BB2">
        <w:rPr>
          <w:bCs/>
        </w:rPr>
        <w:t>Component</w:t>
      </w:r>
      <w:r>
        <w:rPr>
          <w:bCs/>
        </w:rPr>
        <w:t xml:space="preserve">, so </w:t>
      </w:r>
      <w:r w:rsidR="0079192D">
        <w:rPr>
          <w:bCs/>
        </w:rPr>
        <w:t>the result</w:t>
      </w:r>
      <w:r>
        <w:rPr>
          <w:bCs/>
        </w:rPr>
        <w:t xml:space="preserve"> is the same as the example above. If at some point something is not right, be free to check the structure picture for each element or directly to the provided </w:t>
      </w:r>
      <w:r w:rsidR="0079192D">
        <w:rPr>
          <w:bCs/>
        </w:rPr>
        <w:t>CSS</w:t>
      </w:r>
      <w:r>
        <w:rPr>
          <w:bCs/>
        </w:rPr>
        <w:t>.</w:t>
      </w:r>
      <w:r w:rsidR="000645E5">
        <w:rPr>
          <w:bCs/>
        </w:rPr>
        <w:t xml:space="preserve"> Also be free to extends the workshop as much as you want! </w:t>
      </w:r>
    </w:p>
    <w:p w14:paraId="2BD5D8BE" w14:textId="106821B1" w:rsidR="00CF115D" w:rsidRPr="00CF115D" w:rsidRDefault="00CF115D" w:rsidP="00CF115D">
      <w:pPr>
        <w:jc w:val="center"/>
        <w:rPr>
          <w:rFonts w:ascii="Consolas" w:hAnsi="Consolas"/>
          <w:b/>
          <w:i/>
          <w:iCs/>
          <w:sz w:val="96"/>
          <w:szCs w:val="96"/>
        </w:rPr>
      </w:pPr>
      <w:r w:rsidRPr="00CF115D">
        <w:rPr>
          <w:rFonts w:ascii="Consolas" w:hAnsi="Consolas"/>
          <w:b/>
          <w:i/>
          <w:iCs/>
          <w:sz w:val="96"/>
          <w:szCs w:val="96"/>
        </w:rPr>
        <w:t xml:space="preserve">Good Luck </w:t>
      </w:r>
      <w:r w:rsidRPr="00CF115D">
        <w:rPr>
          <mc:AlternateContent>
            <mc:Choice Requires="w16se">
              <w:rFonts w:ascii="Consolas" w:hAnsi="Consolas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  <w:iCs/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F115D" w:rsidRPr="00CF115D">
      <w:footerReference w:type="default" r:id="rId2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08F65" w14:textId="77777777" w:rsidR="00EB11C0" w:rsidRDefault="00EB11C0" w:rsidP="004A2906">
      <w:pPr>
        <w:spacing w:before="0" w:after="0" w:line="240" w:lineRule="auto"/>
      </w:pPr>
      <w:r>
        <w:separator/>
      </w:r>
    </w:p>
  </w:endnote>
  <w:endnote w:type="continuationSeparator" w:id="0">
    <w:p w14:paraId="4F55A17F" w14:textId="77777777" w:rsidR="00EB11C0" w:rsidRDefault="00EB11C0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DF9E6" w14:textId="02928550" w:rsidR="004A2906" w:rsidRPr="00AC77AD" w:rsidRDefault="004A2906" w:rsidP="007C2AE6">
    <w:pPr>
      <w:pStyle w:val="Footer"/>
    </w:pPr>
    <w:r w:rsidRPr="00D94A22">
      <w:rPr>
        <w:noProof/>
        <w:sz w:val="20"/>
        <w:szCs w:val="20"/>
      </w:rPr>
      <w:drawing>
        <wp:inline distT="0" distB="0" distL="0" distR="0" wp14:anchorId="0E5BF08E" wp14:editId="2B406071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9AC839A" wp14:editId="2A419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0042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505085" wp14:editId="142DBA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C5778E6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508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C5778E6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688A653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885A1" w14:textId="77777777" w:rsidR="00EB11C0" w:rsidRDefault="00EB11C0" w:rsidP="004A2906">
      <w:pPr>
        <w:spacing w:before="0" w:after="0" w:line="240" w:lineRule="auto"/>
      </w:pPr>
      <w:r>
        <w:separator/>
      </w:r>
    </w:p>
  </w:footnote>
  <w:footnote w:type="continuationSeparator" w:id="0">
    <w:p w14:paraId="4A13C013" w14:textId="77777777" w:rsidR="00EB11C0" w:rsidRDefault="00EB11C0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830"/>
    <w:multiLevelType w:val="hybridMultilevel"/>
    <w:tmpl w:val="ADBC92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479C2"/>
    <w:multiLevelType w:val="hybridMultilevel"/>
    <w:tmpl w:val="A81CA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134D8A"/>
    <w:multiLevelType w:val="hybridMultilevel"/>
    <w:tmpl w:val="D95ADA68"/>
    <w:lvl w:ilvl="0" w:tplc="2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773C8E"/>
    <w:multiLevelType w:val="hybridMultilevel"/>
    <w:tmpl w:val="9C666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5"/>
  </w:num>
  <w:num w:numId="5">
    <w:abstractNumId w:val="11"/>
  </w:num>
  <w:num w:numId="6">
    <w:abstractNumId w:val="1"/>
  </w:num>
  <w:num w:numId="7">
    <w:abstractNumId w:val="10"/>
  </w:num>
  <w:num w:numId="8">
    <w:abstractNumId w:val="0"/>
  </w:num>
  <w:num w:numId="9">
    <w:abstractNumId w:val="5"/>
  </w:num>
  <w:num w:numId="10">
    <w:abstractNumId w:val="18"/>
  </w:num>
  <w:num w:numId="11">
    <w:abstractNumId w:val="19"/>
  </w:num>
  <w:num w:numId="12">
    <w:abstractNumId w:val="12"/>
  </w:num>
  <w:num w:numId="13">
    <w:abstractNumId w:val="9"/>
  </w:num>
  <w:num w:numId="14">
    <w:abstractNumId w:val="13"/>
  </w:num>
  <w:num w:numId="15">
    <w:abstractNumId w:val="20"/>
  </w:num>
  <w:num w:numId="16">
    <w:abstractNumId w:val="17"/>
  </w:num>
  <w:num w:numId="17">
    <w:abstractNumId w:val="4"/>
  </w:num>
  <w:num w:numId="18">
    <w:abstractNumId w:val="6"/>
  </w:num>
  <w:num w:numId="19">
    <w:abstractNumId w:val="2"/>
  </w:num>
  <w:num w:numId="20">
    <w:abstractNumId w:val="1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NjYyNzAzMjQzsDBQ0lEKTi0uzszPAykwrAUAfiU8BywAAAA="/>
  </w:docVars>
  <w:rsids>
    <w:rsidRoot w:val="006A3611"/>
    <w:rsid w:val="000645E5"/>
    <w:rsid w:val="001377DB"/>
    <w:rsid w:val="001513A2"/>
    <w:rsid w:val="001965C8"/>
    <w:rsid w:val="001F2344"/>
    <w:rsid w:val="002303AA"/>
    <w:rsid w:val="002A4226"/>
    <w:rsid w:val="003B7817"/>
    <w:rsid w:val="003F3327"/>
    <w:rsid w:val="0040060F"/>
    <w:rsid w:val="004A2906"/>
    <w:rsid w:val="00520BB2"/>
    <w:rsid w:val="00585C64"/>
    <w:rsid w:val="00597594"/>
    <w:rsid w:val="005F4DA3"/>
    <w:rsid w:val="006A3611"/>
    <w:rsid w:val="00701C47"/>
    <w:rsid w:val="00726417"/>
    <w:rsid w:val="00791404"/>
    <w:rsid w:val="0079192D"/>
    <w:rsid w:val="007B776B"/>
    <w:rsid w:val="008227DB"/>
    <w:rsid w:val="00823497"/>
    <w:rsid w:val="008619FB"/>
    <w:rsid w:val="008D562F"/>
    <w:rsid w:val="00973B10"/>
    <w:rsid w:val="009801CC"/>
    <w:rsid w:val="00983EC7"/>
    <w:rsid w:val="009B78F2"/>
    <w:rsid w:val="009C05D6"/>
    <w:rsid w:val="00A00678"/>
    <w:rsid w:val="00B10EF1"/>
    <w:rsid w:val="00BC2884"/>
    <w:rsid w:val="00C50061"/>
    <w:rsid w:val="00CB46C2"/>
    <w:rsid w:val="00CE3276"/>
    <w:rsid w:val="00CF115D"/>
    <w:rsid w:val="00E17B9F"/>
    <w:rsid w:val="00EB11C0"/>
    <w:rsid w:val="00F344D3"/>
    <w:rsid w:val="00F5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D065E"/>
  <w15:docId w15:val="{5E5B7756-8760-494B-A507-A4341647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26417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26417"/>
    <w:rPr>
      <w:rFonts w:eastAsiaTheme="majorEastAsia" w:cstheme="majorBidi"/>
      <w:b/>
      <w:spacing w:val="5"/>
      <w:kern w:val="28"/>
      <w:szCs w:val="52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F34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ongodb.com/download-center/community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facebook/create-react-ap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obomongo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828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Huy Trần</cp:lastModifiedBy>
  <cp:revision>6</cp:revision>
  <dcterms:created xsi:type="dcterms:W3CDTF">2019-10-17T07:46:00Z</dcterms:created>
  <dcterms:modified xsi:type="dcterms:W3CDTF">2021-05-23T17:04:00Z</dcterms:modified>
</cp:coreProperties>
</file>